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E3693" w14:textId="3B0A4A28" w:rsidR="00514D1A" w:rsidRPr="001743DF" w:rsidRDefault="00514D1A" w:rsidP="00514D1A">
      <w:pPr>
        <w:pStyle w:val="NoSpacing"/>
        <w:numPr>
          <w:ilvl w:val="0"/>
          <w:numId w:val="18"/>
        </w:numPr>
        <w:jc w:val="center"/>
        <w:rPr>
          <w:b/>
          <w:bCs/>
        </w:rPr>
      </w:pPr>
      <w:r w:rsidRPr="001743DF">
        <w:rPr>
          <w:b/>
          <w:bCs/>
        </w:rPr>
        <w:t>Header</w:t>
      </w:r>
    </w:p>
    <w:p w14:paraId="65F09C7D" w14:textId="14136674" w:rsidR="00080C97" w:rsidRDefault="00514D1A">
      <w:pPr>
        <w:pStyle w:val="NoSpacing"/>
      </w:pPr>
      <w:r>
        <w:t>World</w:t>
      </w:r>
      <w:r w:rsidR="00E14E2D">
        <w:t xml:space="preserve"> Inflation </w:t>
      </w:r>
      <w:r>
        <w:t>Data</w:t>
      </w:r>
    </w:p>
    <w:p w14:paraId="31812706" w14:textId="77777777" w:rsidR="00514D1A" w:rsidRDefault="00E14E2D">
      <w:pPr>
        <w:pStyle w:val="NoSpacing"/>
      </w:pPr>
      <w:r>
        <w:t>Spring 2025 Data Science Project</w:t>
      </w:r>
    </w:p>
    <w:p w14:paraId="392B2A3F" w14:textId="5D11EF3A" w:rsidR="00080C97" w:rsidRDefault="00E14E2D">
      <w:pPr>
        <w:pStyle w:val="NoSpacing"/>
      </w:pPr>
      <w:r>
        <w:t>Erica Honadel, Livia Earl, Abhyuday Srivatsa, Tony Zhang</w:t>
      </w:r>
      <w:r w:rsidR="00514D1A">
        <w:t xml:space="preserve">, Rohan </w:t>
      </w:r>
      <w:proofErr w:type="spellStart"/>
      <w:r w:rsidR="00514D1A">
        <w:t>Tadisetty</w:t>
      </w:r>
      <w:proofErr w:type="spellEnd"/>
    </w:p>
    <w:p w14:paraId="48008CBA" w14:textId="3B77C29B" w:rsidR="007D4B2F" w:rsidRPr="001743DF" w:rsidRDefault="00E14E2D">
      <w:pPr>
        <w:pStyle w:val="NoSpacing"/>
        <w:rPr>
          <w:b/>
          <w:bCs/>
        </w:rPr>
      </w:pPr>
      <w:r w:rsidRPr="001743DF">
        <w:rPr>
          <w:b/>
          <w:bCs/>
        </w:rPr>
        <w:t>Contributions:</w:t>
      </w:r>
    </w:p>
    <w:p w14:paraId="47B948B7" w14:textId="6CC22CA7" w:rsidR="00514D1A" w:rsidRPr="00514D1A" w:rsidRDefault="00514D1A" w:rsidP="00514D1A">
      <w:pPr>
        <w:pStyle w:val="NoSpacing"/>
      </w:pPr>
      <w:r w:rsidRPr="00514D1A">
        <w:t xml:space="preserve">Everyone: Helped worked on the project ideas (A). </w:t>
      </w:r>
    </w:p>
    <w:p w14:paraId="2A276E05" w14:textId="2B9A2763" w:rsidR="00514D1A" w:rsidRPr="00514D1A" w:rsidRDefault="00514D1A" w:rsidP="00514D1A">
      <w:pPr>
        <w:pStyle w:val="NoSpacing"/>
      </w:pPr>
      <w:r w:rsidRPr="00514D1A">
        <w:t xml:space="preserve">Livia Earl: She did the dataset curation and preprocessing (B), where the data was cleaned (deleting rows because they were missing not at random). Additionally, she did the data exploration and summary statistics (C) to get a better understanding of the dataset and the final tutorial report creation (G). The report includes finding helpful links and editing the </w:t>
      </w:r>
      <w:proofErr w:type="spellStart"/>
      <w:r w:rsidRPr="00514D1A">
        <w:t>Jupyter</w:t>
      </w:r>
      <w:proofErr w:type="spellEnd"/>
      <w:r w:rsidRPr="00514D1A">
        <w:t xml:space="preserve"> Notebook. </w:t>
      </w:r>
    </w:p>
    <w:p w14:paraId="45B491FA" w14:textId="3183FF7A" w:rsidR="00514D1A" w:rsidRPr="00514D1A" w:rsidRDefault="00514D1A" w:rsidP="00514D1A">
      <w:pPr>
        <w:pStyle w:val="NoSpacing"/>
      </w:pPr>
      <w:r w:rsidRPr="00514D1A">
        <w:t xml:space="preserve">Erica Honadel: She did one of the statistical tests (ANOVA) (C). She also did the visualization (F) for ML 1 and ML 2 algorithms. </w:t>
      </w:r>
    </w:p>
    <w:p w14:paraId="3B510DB2" w14:textId="77777777" w:rsidR="00514D1A" w:rsidRPr="00514D1A" w:rsidRDefault="00514D1A" w:rsidP="00514D1A">
      <w:pPr>
        <w:pStyle w:val="NoSpacing"/>
      </w:pPr>
      <w:r w:rsidRPr="00514D1A">
        <w:t>Rohan Tadisetty: He did the visualizations for each of the statistical tests (F) and the ML random forest model (ML 3) (D and E).</w:t>
      </w:r>
    </w:p>
    <w:p w14:paraId="2F873264" w14:textId="299F4435" w:rsidR="00514D1A" w:rsidRPr="00514D1A" w:rsidRDefault="00514D1A" w:rsidP="00514D1A">
      <w:pPr>
        <w:pStyle w:val="NoSpacing"/>
      </w:pPr>
      <w:r w:rsidRPr="00514D1A">
        <w:t xml:space="preserve">Abhyuday Srivatsa: He did one of the statistical tests (GDP: Pearson Correlation) (C) He also did the visualization (F) for ML 3 algorithm. </w:t>
      </w:r>
    </w:p>
    <w:p w14:paraId="70A5002A" w14:textId="77777777" w:rsidR="00514D1A" w:rsidRPr="00514D1A" w:rsidRDefault="00514D1A" w:rsidP="00514D1A">
      <w:pPr>
        <w:pStyle w:val="NoSpacing"/>
      </w:pPr>
      <w:r w:rsidRPr="00514D1A">
        <w:t>Tony Zhang: He did one of the statistical tests (Corruption Index: Linear Regression) (C) and the ML k-means clustering models (ML 1 and ML 2) (D and E).</w:t>
      </w:r>
    </w:p>
    <w:p w14:paraId="41DE3152" w14:textId="5BF94B48" w:rsidR="00E14E2D" w:rsidRDefault="00E14E2D">
      <w:pPr>
        <w:pStyle w:val="NoSpacing"/>
      </w:pPr>
    </w:p>
    <w:p w14:paraId="58238D3E" w14:textId="35039C40" w:rsidR="00080C97" w:rsidRPr="001743DF" w:rsidRDefault="002E49DD" w:rsidP="00514D1A">
      <w:pPr>
        <w:pStyle w:val="Title"/>
        <w:numPr>
          <w:ilvl w:val="0"/>
          <w:numId w:val="18"/>
        </w:numPr>
        <w:rPr>
          <w:b/>
          <w:bCs/>
        </w:rPr>
      </w:pPr>
      <w:r w:rsidRPr="001743DF">
        <w:rPr>
          <w:b/>
          <w:bCs/>
        </w:rPr>
        <w:t>Introduction</w:t>
      </w:r>
    </w:p>
    <w:p w14:paraId="6B714D8C" w14:textId="3C877B77" w:rsidR="00497253" w:rsidRDefault="00514D1A" w:rsidP="00B56A88">
      <w:pPr>
        <w:pStyle w:val="ListParagraph"/>
        <w:ind w:left="0"/>
      </w:pPr>
      <w:r w:rsidRPr="00514D1A">
        <w:t xml:space="preserve">Our topic is exploring the Global Inflation Rates and how they relate to corruption </w:t>
      </w:r>
      <w:r w:rsidR="00770958">
        <w:t xml:space="preserve">perception </w:t>
      </w:r>
      <w:r w:rsidRPr="00514D1A">
        <w:t>index</w:t>
      </w:r>
      <w:r w:rsidR="007733F2">
        <w:t xml:space="preserve"> </w:t>
      </w:r>
      <w:r w:rsidRPr="00514D1A">
        <w:t xml:space="preserve">and GDP from 1960 to </w:t>
      </w:r>
      <w:r w:rsidR="00770958">
        <w:t>present</w:t>
      </w:r>
      <w:r w:rsidRPr="00514D1A">
        <w:t xml:space="preserve">. </w:t>
      </w:r>
      <w:r w:rsidR="00497253" w:rsidRPr="00497253">
        <w:t xml:space="preserve">Our topic is exploring the Global Inflation </w:t>
      </w:r>
      <w:r w:rsidR="00497253" w:rsidRPr="00497253">
        <w:lastRenderedPageBreak/>
        <w:t>Rates and how they relate to corruption perception index (CPI) and GDP from 1960 to present. </w:t>
      </w:r>
      <w:hyperlink r:id="rId9" w:tgtFrame="_blank" w:history="1">
        <w:r w:rsidR="00497253" w:rsidRPr="00497253">
          <w:rPr>
            <w:rStyle w:val="Hyperlink"/>
          </w:rPr>
          <w:t>Inflation</w:t>
        </w:r>
      </w:hyperlink>
      <w:r w:rsidR="00497253" w:rsidRPr="00497253">
        <w:t xml:space="preserve"> is the rate at which prices for goods and services increase. It often occurs at a rate of 2% per year. Inflation affects many different facets of the economy. It is important to understand how rapid increase of these rates can lead to negative outcomes like increased interest </w:t>
      </w:r>
      <w:proofErr w:type="gramStart"/>
      <w:r w:rsidR="00B56A88">
        <w:t>o</w:t>
      </w:r>
      <w:r w:rsidR="00B56A88" w:rsidRPr="00497253">
        <w:t>n</w:t>
      </w:r>
      <w:proofErr w:type="gramEnd"/>
      <w:r w:rsidR="00497253" w:rsidRPr="00497253">
        <w:t xml:space="preserve"> national debt. Inflation also reflects the state of the economy. </w:t>
      </w:r>
      <w:r w:rsidR="00B56A88" w:rsidRPr="00B56A88">
        <w:t>For example, lower inflation rates can be seen when there is high unemployment and economic recession. On the other hand, higher inflation rates normally correlate to low unemployment.</w:t>
      </w:r>
      <w:r w:rsidR="00B56A88">
        <w:t xml:space="preserve"> </w:t>
      </w:r>
      <w:r w:rsidR="00497253" w:rsidRPr="00497253">
        <w:t>For these reasons and more, it is important for data scientists to examine past inflation rates to help better understand the future.</w:t>
      </w:r>
    </w:p>
    <w:p w14:paraId="67D83542" w14:textId="0FF95652" w:rsidR="00514D1A" w:rsidRDefault="00514D1A" w:rsidP="007733F2">
      <w:pPr>
        <w:pStyle w:val="ListParagraph"/>
        <w:ind w:left="0"/>
      </w:pPr>
      <w:r w:rsidRPr="00514D1A">
        <w:t xml:space="preserve">Some questions we want to answer: Were different regions affected differently during the Great Recession from 2007 to 2009? Is there a linear relationship between a country’s corruption perception index and its inflation? Is there a correlation between a country’s inflation rate and GDP? Which countries and subregions have similar inflation trends? Can we accurately predict the 2024 inflation and GDP? It is important to answer these to have a better understanding of the global economy and how countries and regions are similar and different. We can use these patterns to predict the future economy. </w:t>
      </w:r>
    </w:p>
    <w:p w14:paraId="5A282BBE" w14:textId="61EEC808" w:rsidR="003040D9" w:rsidRPr="001743DF" w:rsidRDefault="003040D9" w:rsidP="00514D1A">
      <w:pPr>
        <w:pStyle w:val="ListParagraph"/>
        <w:numPr>
          <w:ilvl w:val="0"/>
          <w:numId w:val="19"/>
        </w:numPr>
        <w:jc w:val="center"/>
        <w:rPr>
          <w:b/>
          <w:bCs/>
        </w:rPr>
      </w:pPr>
      <w:r w:rsidRPr="001743DF">
        <w:rPr>
          <w:b/>
          <w:bCs/>
        </w:rPr>
        <w:t>Data Curation</w:t>
      </w:r>
    </w:p>
    <w:p w14:paraId="34E241FB" w14:textId="7BB10382" w:rsidR="00514D1A" w:rsidRDefault="00514D1A" w:rsidP="00514D1A">
      <w:r>
        <w:t xml:space="preserve">Global Inflation Data: </w:t>
      </w:r>
      <w:hyperlink r:id="rId10" w:history="1">
        <w:r w:rsidRPr="0076522A">
          <w:rPr>
            <w:rStyle w:val="Hyperlink"/>
          </w:rPr>
          <w:t>https://www.kaggle.com/datasets/fredericksalazar/global-inflation-rate-1960-present</w:t>
        </w:r>
      </w:hyperlink>
      <w:r>
        <w:t xml:space="preserve"> This includes data from 1960 to 2023 with the inflation rate of each country for each year. It also includes the subregions. </w:t>
      </w:r>
    </w:p>
    <w:p w14:paraId="06089A60" w14:textId="7B3A4A4F" w:rsidR="00514D1A" w:rsidRDefault="00514D1A" w:rsidP="00514D1A">
      <w:r>
        <w:t xml:space="preserve">Global Corruption Data: </w:t>
      </w:r>
      <w:hyperlink r:id="rId11" w:history="1">
        <w:r w:rsidRPr="0076522A">
          <w:rPr>
            <w:rStyle w:val="Hyperlink"/>
          </w:rPr>
          <w:t>https://www.kaggle.com/datasets/tr1gg3rtrash/global-corruption-index</w:t>
        </w:r>
      </w:hyperlink>
      <w:r>
        <w:t xml:space="preserve"> This dataset has the corruption index for 180 countries from 2013 to 2021. </w:t>
      </w:r>
    </w:p>
    <w:p w14:paraId="6FE15BFE" w14:textId="77777777" w:rsidR="007733F2" w:rsidRDefault="00514D1A" w:rsidP="007733F2">
      <w:r>
        <w:t xml:space="preserve">GDP: </w:t>
      </w:r>
      <w:hyperlink r:id="rId12" w:history="1">
        <w:r w:rsidRPr="0076522A">
          <w:rPr>
            <w:rStyle w:val="Hyperlink"/>
          </w:rPr>
          <w:t>https://www.kaggle.com/datasets/alejopaullier/-gdp-by-country-1999-2022</w:t>
        </w:r>
      </w:hyperlink>
    </w:p>
    <w:p w14:paraId="779C5FDD" w14:textId="75DE654E" w:rsidR="00514D1A" w:rsidRDefault="00514D1A" w:rsidP="007733F2">
      <w:pPr>
        <w:ind w:firstLine="0"/>
      </w:pPr>
      <w:r>
        <w:t xml:space="preserve">This dataset includes 180 countries and their GDPs for each year from 1999 to 2022. </w:t>
      </w:r>
    </w:p>
    <w:p w14:paraId="70C00E0D" w14:textId="6B4F203F" w:rsidR="007733F2" w:rsidRDefault="00514D1A" w:rsidP="007733F2">
      <w:r>
        <w:lastRenderedPageBreak/>
        <w:t>Inflation GDP Data: Merged Dataset from the ones above</w:t>
      </w:r>
      <w:r w:rsidR="007733F2">
        <w:t xml:space="preserve"> including inflation and GDP.</w:t>
      </w:r>
    </w:p>
    <w:p w14:paraId="4F7BD69B" w14:textId="5E93C648" w:rsidR="007733F2" w:rsidRDefault="007733F2" w:rsidP="007733F2">
      <w:r>
        <w:t xml:space="preserve">The data transformation and database set up is in the Data Curation section of the </w:t>
      </w:r>
      <w:proofErr w:type="spellStart"/>
      <w:r>
        <w:t>Jupyter</w:t>
      </w:r>
      <w:proofErr w:type="spellEnd"/>
      <w:r>
        <w:t xml:space="preserve"> Notebook.</w:t>
      </w:r>
    </w:p>
    <w:p w14:paraId="162553F5" w14:textId="72C0345E" w:rsidR="003040D9" w:rsidRPr="001743DF" w:rsidRDefault="003040D9" w:rsidP="007733F2">
      <w:pPr>
        <w:pStyle w:val="ListParagraph"/>
        <w:numPr>
          <w:ilvl w:val="0"/>
          <w:numId w:val="19"/>
        </w:numPr>
        <w:jc w:val="center"/>
        <w:rPr>
          <w:b/>
          <w:bCs/>
        </w:rPr>
      </w:pPr>
      <w:r w:rsidRPr="001743DF">
        <w:rPr>
          <w:b/>
          <w:bCs/>
        </w:rPr>
        <w:t>Exploratory data analysis</w:t>
      </w:r>
    </w:p>
    <w:p w14:paraId="594D1883" w14:textId="1A795F4B" w:rsidR="003040D9" w:rsidRDefault="007733F2" w:rsidP="003040D9">
      <w:proofErr w:type="gramStart"/>
      <w:r>
        <w:t>All of</w:t>
      </w:r>
      <w:proofErr w:type="gramEnd"/>
      <w:r>
        <w:t xml:space="preserve"> our exploratory data analysis is included in the Exploratory Data Analysis section of the </w:t>
      </w:r>
      <w:proofErr w:type="spellStart"/>
      <w:r>
        <w:t>Jupyter</w:t>
      </w:r>
      <w:proofErr w:type="spellEnd"/>
      <w:r>
        <w:t xml:space="preserve"> Notebook.</w:t>
      </w:r>
    </w:p>
    <w:p w14:paraId="430D54AB" w14:textId="6746C557" w:rsidR="003040D9" w:rsidRPr="001743DF" w:rsidRDefault="003040D9" w:rsidP="00514D1A">
      <w:pPr>
        <w:pStyle w:val="ListParagraph"/>
        <w:numPr>
          <w:ilvl w:val="0"/>
          <w:numId w:val="19"/>
        </w:numPr>
        <w:jc w:val="center"/>
        <w:rPr>
          <w:b/>
          <w:bCs/>
        </w:rPr>
      </w:pPr>
      <w:r w:rsidRPr="001743DF">
        <w:rPr>
          <w:b/>
          <w:bCs/>
        </w:rPr>
        <w:t>Primary Analysis</w:t>
      </w:r>
    </w:p>
    <w:p w14:paraId="0B7FFF2B" w14:textId="04F9DC8C" w:rsidR="003040D9" w:rsidRDefault="007733F2" w:rsidP="003040D9">
      <w:r>
        <w:t xml:space="preserve">The first two machine learning techniques are k-means clustering where we look at which countries and subregions have similar inflation trends. </w:t>
      </w:r>
      <w:r w:rsidRPr="007733F2">
        <w:t>The reasoning is that k-means can group similar features into clusters that can help us determine where new inflations may be located.</w:t>
      </w:r>
      <w:r>
        <w:t xml:space="preserve"> The model is in the Primary Analysis: ML 1 and Primary Analysis: ML 2 sections in the </w:t>
      </w:r>
      <w:proofErr w:type="spellStart"/>
      <w:r>
        <w:t>Jupyter</w:t>
      </w:r>
      <w:proofErr w:type="spellEnd"/>
      <w:r>
        <w:t xml:space="preserve"> Notebook.</w:t>
      </w:r>
    </w:p>
    <w:p w14:paraId="7C8C86D6" w14:textId="54FB99D9" w:rsidR="007733F2" w:rsidRDefault="007733F2" w:rsidP="003040D9">
      <w:r>
        <w:t xml:space="preserve">The third machine learning techniques is a random forest to predict 2024 inflation rates and then test them against the actual 2024 data. The model is in the Primary Analysis: ML 3 section in the </w:t>
      </w:r>
      <w:proofErr w:type="spellStart"/>
      <w:r>
        <w:t>Jupyter</w:t>
      </w:r>
      <w:proofErr w:type="spellEnd"/>
      <w:r>
        <w:t xml:space="preserve"> Notebook.</w:t>
      </w:r>
    </w:p>
    <w:p w14:paraId="2A9A7234" w14:textId="35F8570D" w:rsidR="003040D9" w:rsidRPr="001743DF" w:rsidRDefault="003040D9" w:rsidP="00514D1A">
      <w:pPr>
        <w:pStyle w:val="ListParagraph"/>
        <w:numPr>
          <w:ilvl w:val="0"/>
          <w:numId w:val="19"/>
        </w:numPr>
        <w:jc w:val="center"/>
        <w:rPr>
          <w:b/>
          <w:bCs/>
        </w:rPr>
      </w:pPr>
      <w:r w:rsidRPr="001743DF">
        <w:rPr>
          <w:b/>
          <w:bCs/>
        </w:rPr>
        <w:t>Visualization</w:t>
      </w:r>
    </w:p>
    <w:p w14:paraId="50C6358B" w14:textId="77777777" w:rsidR="007733F2" w:rsidRDefault="007733F2" w:rsidP="007733F2">
      <w:pPr>
        <w:pStyle w:val="ListParagraph"/>
        <w:ind w:firstLine="0"/>
      </w:pPr>
      <w:r>
        <w:t>The visualizations can be found in sections Visualization: ML 1, Visualization: ML 2,</w:t>
      </w:r>
    </w:p>
    <w:p w14:paraId="74706CFB" w14:textId="024FF713" w:rsidR="007733F2" w:rsidRDefault="007733F2" w:rsidP="007733F2">
      <w:pPr>
        <w:pStyle w:val="ListParagraph"/>
        <w:ind w:left="0" w:firstLine="0"/>
      </w:pPr>
      <w:r>
        <w:t xml:space="preserve">and Visualization: ML 3. </w:t>
      </w:r>
    </w:p>
    <w:p w14:paraId="24598289" w14:textId="15C46165" w:rsidR="003040D9" w:rsidRPr="001743DF" w:rsidRDefault="003040D9" w:rsidP="00514D1A">
      <w:pPr>
        <w:pStyle w:val="ListParagraph"/>
        <w:numPr>
          <w:ilvl w:val="0"/>
          <w:numId w:val="19"/>
        </w:numPr>
        <w:jc w:val="center"/>
        <w:rPr>
          <w:b/>
          <w:bCs/>
        </w:rPr>
      </w:pPr>
      <w:r w:rsidRPr="001743DF">
        <w:rPr>
          <w:b/>
          <w:bCs/>
        </w:rPr>
        <w:t>Insights and Conclusions</w:t>
      </w:r>
    </w:p>
    <w:p w14:paraId="328BDAE1" w14:textId="2C1EB75F" w:rsidR="008825FB" w:rsidRDefault="008825FB" w:rsidP="003040D9">
      <w:r w:rsidRPr="008825FB">
        <w:t xml:space="preserve">Inflation </w:t>
      </w:r>
      <w:proofErr w:type="gramStart"/>
      <w:r w:rsidRPr="008825FB">
        <w:t>is a reflection of</w:t>
      </w:r>
      <w:proofErr w:type="gramEnd"/>
      <w:r w:rsidRPr="008825FB">
        <w:t xml:space="preserve"> the state of the economy throughout history. Looking at inflation rates can highlight economic recessions and correlate to other economic measures like GDP. Through the data science pipeline, we have observed the role that inflation plays in the economy.</w:t>
      </w:r>
    </w:p>
    <w:p w14:paraId="22705149" w14:textId="57C8199F" w:rsidR="003040D9" w:rsidRPr="003040D9" w:rsidRDefault="00770958" w:rsidP="003040D9">
      <w:r w:rsidRPr="00770958">
        <w:lastRenderedPageBreak/>
        <w:t>Each analysis has its own conclusions about the data. Overall, there is a small correlation between inflation rate and GDP but no correlation between CPI and inflation. Additionally, countries can have similar inflation trends but also be affected differently by the recession. Throughout the notebook there are links to help an uninformed reader better understand. Through our analysis, an informed reader may learn more about the global inflation rate and the general economic state of the world.</w:t>
      </w:r>
      <w:r>
        <w:t xml:space="preserve"> </w:t>
      </w:r>
    </w:p>
    <w:sectPr w:rsidR="003040D9" w:rsidRPr="003040D9">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E9F63" w14:textId="77777777" w:rsidR="004F58C9" w:rsidRDefault="004F58C9">
      <w:pPr>
        <w:spacing w:line="240" w:lineRule="auto"/>
      </w:pPr>
      <w:r>
        <w:separator/>
      </w:r>
    </w:p>
  </w:endnote>
  <w:endnote w:type="continuationSeparator" w:id="0">
    <w:p w14:paraId="1DF59E05" w14:textId="77777777" w:rsidR="004F58C9" w:rsidRDefault="004F58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F57D2" w14:textId="77777777" w:rsidR="004F58C9" w:rsidRDefault="004F58C9">
      <w:pPr>
        <w:spacing w:line="240" w:lineRule="auto"/>
      </w:pPr>
      <w:r>
        <w:separator/>
      </w:r>
    </w:p>
  </w:footnote>
  <w:footnote w:type="continuationSeparator" w:id="0">
    <w:p w14:paraId="4DD9B76A" w14:textId="77777777" w:rsidR="004F58C9" w:rsidRDefault="004F58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8FF1F" w14:textId="7910E8DA" w:rsidR="00080C97" w:rsidRDefault="00000000">
    <w:pPr>
      <w:pStyle w:val="Header"/>
    </w:pPr>
    <w:sdt>
      <w:sdtPr>
        <w:alias w:val="Last Name:"/>
        <w:tag w:val="Last Name:"/>
        <w:id w:val="1658178901"/>
        <w:placeholder>
          <w:docPart w:val="B95C36C56D794460A1F1BD310CC20C8F"/>
        </w:placeholder>
        <w:dataBinding w:prefixMappings="xmlns:ns0='http://schemas.microsoft.com/office/2006/coverPageProps' " w:xpath="/ns0:CoverPageProperties[1]/ns0:Abstract[1]" w:storeItemID="{55AF091B-3C7A-41E3-B477-F2FDAA23CFDA}"/>
        <w15:appearance w15:val="hidden"/>
        <w:text/>
      </w:sdtPr>
      <w:sdtContent>
        <w:r w:rsidR="00514D1A">
          <w:t xml:space="preserve">      </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DC78C" w14:textId="1052D180" w:rsidR="00080C97" w:rsidRDefault="00000000">
    <w:pPr>
      <w:pStyle w:val="Header"/>
    </w:pPr>
    <w:sdt>
      <w:sdtPr>
        <w:alias w:val="Last Name:"/>
        <w:tag w:val="Last Name:"/>
        <w:id w:val="-348181431"/>
        <w:placeholder>
          <w:docPart w:val="898C7A79F3454DE6B5F3B3FE5D08D732"/>
        </w:placeholder>
        <w:dataBinding w:prefixMappings="xmlns:ns0='http://schemas.microsoft.com/office/2006/coverPageProps' " w:xpath="/ns0:CoverPageProperties[1]/ns0:Abstract[1]" w:storeItemID="{55AF091B-3C7A-41E3-B477-F2FDAA23CFDA}"/>
        <w15:appearance w15:val="hidden"/>
        <w:text/>
      </w:sdtPr>
      <w:sdtContent>
        <w:r w:rsidR="00514D1A">
          <w:t xml:space="preserve">      </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99A17FA"/>
    <w:multiLevelType w:val="hybridMultilevel"/>
    <w:tmpl w:val="6A3AC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D121FA"/>
    <w:multiLevelType w:val="hybridMultilevel"/>
    <w:tmpl w:val="62DC047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49776">
    <w:abstractNumId w:val="9"/>
  </w:num>
  <w:num w:numId="2" w16cid:durableId="906960439">
    <w:abstractNumId w:val="7"/>
  </w:num>
  <w:num w:numId="3" w16cid:durableId="1797288561">
    <w:abstractNumId w:val="6"/>
  </w:num>
  <w:num w:numId="4" w16cid:durableId="1694113449">
    <w:abstractNumId w:val="5"/>
  </w:num>
  <w:num w:numId="5" w16cid:durableId="1493792190">
    <w:abstractNumId w:val="4"/>
  </w:num>
  <w:num w:numId="6" w16cid:durableId="1973363997">
    <w:abstractNumId w:val="8"/>
  </w:num>
  <w:num w:numId="7" w16cid:durableId="1817531653">
    <w:abstractNumId w:val="3"/>
  </w:num>
  <w:num w:numId="8" w16cid:durableId="1382943868">
    <w:abstractNumId w:val="2"/>
  </w:num>
  <w:num w:numId="9" w16cid:durableId="1270163411">
    <w:abstractNumId w:val="1"/>
  </w:num>
  <w:num w:numId="10" w16cid:durableId="576676158">
    <w:abstractNumId w:val="0"/>
  </w:num>
  <w:num w:numId="11" w16cid:durableId="1007054910">
    <w:abstractNumId w:val="11"/>
  </w:num>
  <w:num w:numId="12" w16cid:durableId="652489776">
    <w:abstractNumId w:val="14"/>
  </w:num>
  <w:num w:numId="13" w16cid:durableId="885526476">
    <w:abstractNumId w:val="15"/>
  </w:num>
  <w:num w:numId="14" w16cid:durableId="596908287">
    <w:abstractNumId w:val="13"/>
  </w:num>
  <w:num w:numId="15" w16cid:durableId="1744453080">
    <w:abstractNumId w:val="10"/>
  </w:num>
  <w:num w:numId="16" w16cid:durableId="69229545">
    <w:abstractNumId w:val="12"/>
  </w:num>
  <w:num w:numId="17" w16cid:durableId="1968851103">
    <w:abstractNumId w:val="16"/>
  </w:num>
  <w:num w:numId="18" w16cid:durableId="1956864184">
    <w:abstractNumId w:val="17"/>
  </w:num>
  <w:num w:numId="19" w16cid:durableId="2955318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2D"/>
    <w:rsid w:val="00007D48"/>
    <w:rsid w:val="00080C97"/>
    <w:rsid w:val="000E33AC"/>
    <w:rsid w:val="0017429A"/>
    <w:rsid w:val="001743DF"/>
    <w:rsid w:val="001E46D7"/>
    <w:rsid w:val="002E49DD"/>
    <w:rsid w:val="002E64A9"/>
    <w:rsid w:val="003040D9"/>
    <w:rsid w:val="0034643D"/>
    <w:rsid w:val="003E748F"/>
    <w:rsid w:val="00430306"/>
    <w:rsid w:val="00497253"/>
    <w:rsid w:val="004F58C9"/>
    <w:rsid w:val="00514D1A"/>
    <w:rsid w:val="0065749C"/>
    <w:rsid w:val="006A2BE0"/>
    <w:rsid w:val="006A64A8"/>
    <w:rsid w:val="0074618D"/>
    <w:rsid w:val="00770958"/>
    <w:rsid w:val="007733F2"/>
    <w:rsid w:val="0077553D"/>
    <w:rsid w:val="007966F5"/>
    <w:rsid w:val="007D4B2F"/>
    <w:rsid w:val="008514D6"/>
    <w:rsid w:val="008825FB"/>
    <w:rsid w:val="00965112"/>
    <w:rsid w:val="009C36E1"/>
    <w:rsid w:val="00AB1E45"/>
    <w:rsid w:val="00B54AB4"/>
    <w:rsid w:val="00B56A88"/>
    <w:rsid w:val="00B62D4D"/>
    <w:rsid w:val="00B668EB"/>
    <w:rsid w:val="00B82F8F"/>
    <w:rsid w:val="00BD0CEB"/>
    <w:rsid w:val="00BD3A4E"/>
    <w:rsid w:val="00C26420"/>
    <w:rsid w:val="00C622A5"/>
    <w:rsid w:val="00D06010"/>
    <w:rsid w:val="00D566F1"/>
    <w:rsid w:val="00E14E2D"/>
    <w:rsid w:val="00E57AF5"/>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D73B1"/>
  <w15:chartTrackingRefBased/>
  <w15:docId w15:val="{12EE4D1A-6234-47B4-96EF-C30931D8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3040D9"/>
    <w:rPr>
      <w:color w:val="5F5F5F" w:themeColor="hyperlink"/>
      <w:u w:val="single"/>
    </w:rPr>
  </w:style>
  <w:style w:type="character" w:styleId="UnresolvedMention">
    <w:name w:val="Unresolved Mention"/>
    <w:basedOn w:val="DefaultParagraphFont"/>
    <w:uiPriority w:val="99"/>
    <w:semiHidden/>
    <w:unhideWhenUsed/>
    <w:rsid w:val="003040D9"/>
    <w:rPr>
      <w:color w:val="605E5C"/>
      <w:shd w:val="clear" w:color="auto" w:fill="E1DFDD"/>
    </w:rPr>
  </w:style>
  <w:style w:type="paragraph" w:styleId="ListParagraph">
    <w:name w:val="List Paragraph"/>
    <w:basedOn w:val="Normal"/>
    <w:uiPriority w:val="34"/>
    <w:unhideWhenUsed/>
    <w:qFormat/>
    <w:rsid w:val="00514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14671553">
      <w:bodyDiv w:val="1"/>
      <w:marLeft w:val="0"/>
      <w:marRight w:val="0"/>
      <w:marTop w:val="0"/>
      <w:marBottom w:val="0"/>
      <w:divBdr>
        <w:top w:val="none" w:sz="0" w:space="0" w:color="auto"/>
        <w:left w:val="none" w:sz="0" w:space="0" w:color="auto"/>
        <w:bottom w:val="none" w:sz="0" w:space="0" w:color="auto"/>
        <w:right w:val="none" w:sz="0" w:space="0" w:color="auto"/>
      </w:divBdr>
      <w:divsChild>
        <w:div w:id="1766851081">
          <w:marLeft w:val="0"/>
          <w:marRight w:val="0"/>
          <w:marTop w:val="0"/>
          <w:marBottom w:val="0"/>
          <w:divBdr>
            <w:top w:val="none" w:sz="0" w:space="0" w:color="auto"/>
            <w:left w:val="none" w:sz="0" w:space="0" w:color="auto"/>
            <w:bottom w:val="none" w:sz="0" w:space="0" w:color="auto"/>
            <w:right w:val="none" w:sz="0" w:space="0" w:color="auto"/>
          </w:divBdr>
          <w:divsChild>
            <w:div w:id="16208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61531812">
      <w:bodyDiv w:val="1"/>
      <w:marLeft w:val="0"/>
      <w:marRight w:val="0"/>
      <w:marTop w:val="0"/>
      <w:marBottom w:val="0"/>
      <w:divBdr>
        <w:top w:val="none" w:sz="0" w:space="0" w:color="auto"/>
        <w:left w:val="none" w:sz="0" w:space="0" w:color="auto"/>
        <w:bottom w:val="none" w:sz="0" w:space="0" w:color="auto"/>
        <w:right w:val="none" w:sz="0" w:space="0" w:color="auto"/>
      </w:divBdr>
      <w:divsChild>
        <w:div w:id="409697730">
          <w:marLeft w:val="0"/>
          <w:marRight w:val="0"/>
          <w:marTop w:val="0"/>
          <w:marBottom w:val="0"/>
          <w:divBdr>
            <w:top w:val="none" w:sz="0" w:space="0" w:color="auto"/>
            <w:left w:val="none" w:sz="0" w:space="0" w:color="auto"/>
            <w:bottom w:val="none" w:sz="0" w:space="0" w:color="auto"/>
            <w:right w:val="none" w:sz="0" w:space="0" w:color="auto"/>
          </w:divBdr>
          <w:divsChild>
            <w:div w:id="11993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85461756">
      <w:bodyDiv w:val="1"/>
      <w:marLeft w:val="0"/>
      <w:marRight w:val="0"/>
      <w:marTop w:val="0"/>
      <w:marBottom w:val="0"/>
      <w:divBdr>
        <w:top w:val="none" w:sz="0" w:space="0" w:color="auto"/>
        <w:left w:val="none" w:sz="0" w:space="0" w:color="auto"/>
        <w:bottom w:val="none" w:sz="0" w:space="0" w:color="auto"/>
        <w:right w:val="none" w:sz="0" w:space="0" w:color="auto"/>
      </w:divBdr>
      <w:divsChild>
        <w:div w:id="53093423">
          <w:marLeft w:val="0"/>
          <w:marRight w:val="0"/>
          <w:marTop w:val="0"/>
          <w:marBottom w:val="0"/>
          <w:divBdr>
            <w:top w:val="none" w:sz="0" w:space="0" w:color="auto"/>
            <w:left w:val="none" w:sz="0" w:space="0" w:color="auto"/>
            <w:bottom w:val="none" w:sz="0" w:space="0" w:color="auto"/>
            <w:right w:val="none" w:sz="0" w:space="0" w:color="auto"/>
          </w:divBdr>
          <w:divsChild>
            <w:div w:id="1676149741">
              <w:marLeft w:val="0"/>
              <w:marRight w:val="0"/>
              <w:marTop w:val="0"/>
              <w:marBottom w:val="0"/>
              <w:divBdr>
                <w:top w:val="none" w:sz="0" w:space="0" w:color="auto"/>
                <w:left w:val="none" w:sz="0" w:space="0" w:color="auto"/>
                <w:bottom w:val="none" w:sz="0" w:space="0" w:color="auto"/>
                <w:right w:val="none" w:sz="0" w:space="0" w:color="auto"/>
              </w:divBdr>
            </w:div>
            <w:div w:id="427196158">
              <w:marLeft w:val="0"/>
              <w:marRight w:val="0"/>
              <w:marTop w:val="0"/>
              <w:marBottom w:val="0"/>
              <w:divBdr>
                <w:top w:val="none" w:sz="0" w:space="0" w:color="auto"/>
                <w:left w:val="none" w:sz="0" w:space="0" w:color="auto"/>
                <w:bottom w:val="none" w:sz="0" w:space="0" w:color="auto"/>
                <w:right w:val="none" w:sz="0" w:space="0" w:color="auto"/>
              </w:divBdr>
            </w:div>
            <w:div w:id="2064909279">
              <w:marLeft w:val="0"/>
              <w:marRight w:val="0"/>
              <w:marTop w:val="0"/>
              <w:marBottom w:val="0"/>
              <w:divBdr>
                <w:top w:val="none" w:sz="0" w:space="0" w:color="auto"/>
                <w:left w:val="none" w:sz="0" w:space="0" w:color="auto"/>
                <w:bottom w:val="none" w:sz="0" w:space="0" w:color="auto"/>
                <w:right w:val="none" w:sz="0" w:space="0" w:color="auto"/>
              </w:divBdr>
            </w:div>
            <w:div w:id="33115834">
              <w:marLeft w:val="0"/>
              <w:marRight w:val="0"/>
              <w:marTop w:val="0"/>
              <w:marBottom w:val="0"/>
              <w:divBdr>
                <w:top w:val="none" w:sz="0" w:space="0" w:color="auto"/>
                <w:left w:val="none" w:sz="0" w:space="0" w:color="auto"/>
                <w:bottom w:val="none" w:sz="0" w:space="0" w:color="auto"/>
                <w:right w:val="none" w:sz="0" w:space="0" w:color="auto"/>
              </w:divBdr>
            </w:div>
            <w:div w:id="1745487155">
              <w:marLeft w:val="0"/>
              <w:marRight w:val="0"/>
              <w:marTop w:val="0"/>
              <w:marBottom w:val="0"/>
              <w:divBdr>
                <w:top w:val="none" w:sz="0" w:space="0" w:color="auto"/>
                <w:left w:val="none" w:sz="0" w:space="0" w:color="auto"/>
                <w:bottom w:val="none" w:sz="0" w:space="0" w:color="auto"/>
                <w:right w:val="none" w:sz="0" w:space="0" w:color="auto"/>
              </w:divBdr>
            </w:div>
            <w:div w:id="18193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20900924">
      <w:bodyDiv w:val="1"/>
      <w:marLeft w:val="0"/>
      <w:marRight w:val="0"/>
      <w:marTop w:val="0"/>
      <w:marBottom w:val="0"/>
      <w:divBdr>
        <w:top w:val="none" w:sz="0" w:space="0" w:color="auto"/>
        <w:left w:val="none" w:sz="0" w:space="0" w:color="auto"/>
        <w:bottom w:val="none" w:sz="0" w:space="0" w:color="auto"/>
        <w:right w:val="none" w:sz="0" w:space="0" w:color="auto"/>
      </w:divBdr>
      <w:divsChild>
        <w:div w:id="288361835">
          <w:marLeft w:val="0"/>
          <w:marRight w:val="0"/>
          <w:marTop w:val="0"/>
          <w:marBottom w:val="0"/>
          <w:divBdr>
            <w:top w:val="none" w:sz="0" w:space="0" w:color="auto"/>
            <w:left w:val="none" w:sz="0" w:space="0" w:color="auto"/>
            <w:bottom w:val="none" w:sz="0" w:space="0" w:color="auto"/>
            <w:right w:val="none" w:sz="0" w:space="0" w:color="auto"/>
          </w:divBdr>
          <w:divsChild>
            <w:div w:id="1185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1632">
      <w:bodyDiv w:val="1"/>
      <w:marLeft w:val="0"/>
      <w:marRight w:val="0"/>
      <w:marTop w:val="0"/>
      <w:marBottom w:val="0"/>
      <w:divBdr>
        <w:top w:val="none" w:sz="0" w:space="0" w:color="auto"/>
        <w:left w:val="none" w:sz="0" w:space="0" w:color="auto"/>
        <w:bottom w:val="none" w:sz="0" w:space="0" w:color="auto"/>
        <w:right w:val="none" w:sz="0" w:space="0" w:color="auto"/>
      </w:divBdr>
      <w:divsChild>
        <w:div w:id="1527869623">
          <w:marLeft w:val="0"/>
          <w:marRight w:val="0"/>
          <w:marTop w:val="0"/>
          <w:marBottom w:val="0"/>
          <w:divBdr>
            <w:top w:val="none" w:sz="0" w:space="0" w:color="auto"/>
            <w:left w:val="none" w:sz="0" w:space="0" w:color="auto"/>
            <w:bottom w:val="none" w:sz="0" w:space="0" w:color="auto"/>
            <w:right w:val="none" w:sz="0" w:space="0" w:color="auto"/>
          </w:divBdr>
          <w:divsChild>
            <w:div w:id="963655471">
              <w:marLeft w:val="0"/>
              <w:marRight w:val="0"/>
              <w:marTop w:val="0"/>
              <w:marBottom w:val="0"/>
              <w:divBdr>
                <w:top w:val="none" w:sz="0" w:space="0" w:color="auto"/>
                <w:left w:val="none" w:sz="0" w:space="0" w:color="auto"/>
                <w:bottom w:val="none" w:sz="0" w:space="0" w:color="auto"/>
                <w:right w:val="none" w:sz="0" w:space="0" w:color="auto"/>
              </w:divBdr>
            </w:div>
            <w:div w:id="674721754">
              <w:marLeft w:val="0"/>
              <w:marRight w:val="0"/>
              <w:marTop w:val="0"/>
              <w:marBottom w:val="0"/>
              <w:divBdr>
                <w:top w:val="none" w:sz="0" w:space="0" w:color="auto"/>
                <w:left w:val="none" w:sz="0" w:space="0" w:color="auto"/>
                <w:bottom w:val="none" w:sz="0" w:space="0" w:color="auto"/>
                <w:right w:val="none" w:sz="0" w:space="0" w:color="auto"/>
              </w:divBdr>
            </w:div>
            <w:div w:id="674263503">
              <w:marLeft w:val="0"/>
              <w:marRight w:val="0"/>
              <w:marTop w:val="0"/>
              <w:marBottom w:val="0"/>
              <w:divBdr>
                <w:top w:val="none" w:sz="0" w:space="0" w:color="auto"/>
                <w:left w:val="none" w:sz="0" w:space="0" w:color="auto"/>
                <w:bottom w:val="none" w:sz="0" w:space="0" w:color="auto"/>
                <w:right w:val="none" w:sz="0" w:space="0" w:color="auto"/>
              </w:divBdr>
            </w:div>
            <w:div w:id="911428378">
              <w:marLeft w:val="0"/>
              <w:marRight w:val="0"/>
              <w:marTop w:val="0"/>
              <w:marBottom w:val="0"/>
              <w:divBdr>
                <w:top w:val="none" w:sz="0" w:space="0" w:color="auto"/>
                <w:left w:val="none" w:sz="0" w:space="0" w:color="auto"/>
                <w:bottom w:val="none" w:sz="0" w:space="0" w:color="auto"/>
                <w:right w:val="none" w:sz="0" w:space="0" w:color="auto"/>
              </w:divBdr>
            </w:div>
            <w:div w:id="1210806160">
              <w:marLeft w:val="0"/>
              <w:marRight w:val="0"/>
              <w:marTop w:val="0"/>
              <w:marBottom w:val="0"/>
              <w:divBdr>
                <w:top w:val="none" w:sz="0" w:space="0" w:color="auto"/>
                <w:left w:val="none" w:sz="0" w:space="0" w:color="auto"/>
                <w:bottom w:val="none" w:sz="0" w:space="0" w:color="auto"/>
                <w:right w:val="none" w:sz="0" w:space="0" w:color="auto"/>
              </w:divBdr>
            </w:div>
            <w:div w:id="2833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43991897">
      <w:bodyDiv w:val="1"/>
      <w:marLeft w:val="0"/>
      <w:marRight w:val="0"/>
      <w:marTop w:val="0"/>
      <w:marBottom w:val="0"/>
      <w:divBdr>
        <w:top w:val="none" w:sz="0" w:space="0" w:color="auto"/>
        <w:left w:val="none" w:sz="0" w:space="0" w:color="auto"/>
        <w:bottom w:val="none" w:sz="0" w:space="0" w:color="auto"/>
        <w:right w:val="none" w:sz="0" w:space="0" w:color="auto"/>
      </w:divBdr>
      <w:divsChild>
        <w:div w:id="955404600">
          <w:marLeft w:val="0"/>
          <w:marRight w:val="0"/>
          <w:marTop w:val="0"/>
          <w:marBottom w:val="0"/>
          <w:divBdr>
            <w:top w:val="none" w:sz="0" w:space="0" w:color="auto"/>
            <w:left w:val="none" w:sz="0" w:space="0" w:color="auto"/>
            <w:bottom w:val="none" w:sz="0" w:space="0" w:color="auto"/>
            <w:right w:val="none" w:sz="0" w:space="0" w:color="auto"/>
          </w:divBdr>
          <w:divsChild>
            <w:div w:id="7174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0874494">
      <w:bodyDiv w:val="1"/>
      <w:marLeft w:val="0"/>
      <w:marRight w:val="0"/>
      <w:marTop w:val="0"/>
      <w:marBottom w:val="0"/>
      <w:divBdr>
        <w:top w:val="none" w:sz="0" w:space="0" w:color="auto"/>
        <w:left w:val="none" w:sz="0" w:space="0" w:color="auto"/>
        <w:bottom w:val="none" w:sz="0" w:space="0" w:color="auto"/>
        <w:right w:val="none" w:sz="0" w:space="0" w:color="auto"/>
      </w:divBdr>
      <w:divsChild>
        <w:div w:id="1869369773">
          <w:marLeft w:val="0"/>
          <w:marRight w:val="0"/>
          <w:marTop w:val="0"/>
          <w:marBottom w:val="0"/>
          <w:divBdr>
            <w:top w:val="none" w:sz="0" w:space="0" w:color="auto"/>
            <w:left w:val="none" w:sz="0" w:space="0" w:color="auto"/>
            <w:bottom w:val="none" w:sz="0" w:space="0" w:color="auto"/>
            <w:right w:val="none" w:sz="0" w:space="0" w:color="auto"/>
          </w:divBdr>
          <w:divsChild>
            <w:div w:id="1855269830">
              <w:marLeft w:val="0"/>
              <w:marRight w:val="0"/>
              <w:marTop w:val="0"/>
              <w:marBottom w:val="0"/>
              <w:divBdr>
                <w:top w:val="none" w:sz="0" w:space="0" w:color="auto"/>
                <w:left w:val="none" w:sz="0" w:space="0" w:color="auto"/>
                <w:bottom w:val="none" w:sz="0" w:space="0" w:color="auto"/>
                <w:right w:val="none" w:sz="0" w:space="0" w:color="auto"/>
              </w:divBdr>
            </w:div>
            <w:div w:id="1630698797">
              <w:marLeft w:val="0"/>
              <w:marRight w:val="0"/>
              <w:marTop w:val="0"/>
              <w:marBottom w:val="0"/>
              <w:divBdr>
                <w:top w:val="none" w:sz="0" w:space="0" w:color="auto"/>
                <w:left w:val="none" w:sz="0" w:space="0" w:color="auto"/>
                <w:bottom w:val="none" w:sz="0" w:space="0" w:color="auto"/>
                <w:right w:val="none" w:sz="0" w:space="0" w:color="auto"/>
              </w:divBdr>
            </w:div>
            <w:div w:id="1567109447">
              <w:marLeft w:val="0"/>
              <w:marRight w:val="0"/>
              <w:marTop w:val="0"/>
              <w:marBottom w:val="0"/>
              <w:divBdr>
                <w:top w:val="none" w:sz="0" w:space="0" w:color="auto"/>
                <w:left w:val="none" w:sz="0" w:space="0" w:color="auto"/>
                <w:bottom w:val="none" w:sz="0" w:space="0" w:color="auto"/>
                <w:right w:val="none" w:sz="0" w:space="0" w:color="auto"/>
              </w:divBdr>
            </w:div>
            <w:div w:id="93793831">
              <w:marLeft w:val="0"/>
              <w:marRight w:val="0"/>
              <w:marTop w:val="0"/>
              <w:marBottom w:val="0"/>
              <w:divBdr>
                <w:top w:val="none" w:sz="0" w:space="0" w:color="auto"/>
                <w:left w:val="none" w:sz="0" w:space="0" w:color="auto"/>
                <w:bottom w:val="none" w:sz="0" w:space="0" w:color="auto"/>
                <w:right w:val="none" w:sz="0" w:space="0" w:color="auto"/>
              </w:divBdr>
            </w:div>
            <w:div w:id="569654176">
              <w:marLeft w:val="0"/>
              <w:marRight w:val="0"/>
              <w:marTop w:val="0"/>
              <w:marBottom w:val="0"/>
              <w:divBdr>
                <w:top w:val="none" w:sz="0" w:space="0" w:color="auto"/>
                <w:left w:val="none" w:sz="0" w:space="0" w:color="auto"/>
                <w:bottom w:val="none" w:sz="0" w:space="0" w:color="auto"/>
                <w:right w:val="none" w:sz="0" w:space="0" w:color="auto"/>
              </w:divBdr>
            </w:div>
            <w:div w:id="222760217">
              <w:marLeft w:val="0"/>
              <w:marRight w:val="0"/>
              <w:marTop w:val="0"/>
              <w:marBottom w:val="0"/>
              <w:divBdr>
                <w:top w:val="none" w:sz="0" w:space="0" w:color="auto"/>
                <w:left w:val="none" w:sz="0" w:space="0" w:color="auto"/>
                <w:bottom w:val="none" w:sz="0" w:space="0" w:color="auto"/>
                <w:right w:val="none" w:sz="0" w:space="0" w:color="auto"/>
              </w:divBdr>
            </w:div>
            <w:div w:id="2968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datasets/alejopaullier/-gdp-by-country-1999-202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tr1gg3rtrash/global-corruption-inde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kaggle.com/datasets/fredericksalazar/global-inflation-rate-1960-present" TargetMode="External"/><Relationship Id="rId4" Type="http://schemas.openxmlformats.org/officeDocument/2006/relationships/styles" Target="styles.xml"/><Relationship Id="rId9" Type="http://schemas.openxmlformats.org/officeDocument/2006/relationships/hyperlink" Target="https://www.google.com/url?q=https%3A%2F%2Fwww.pgpf.org%2Farticle%2Fwhat-is-inflation-and-why-does-it-matter%2F"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ia\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98C7A79F3454DE6B5F3B3FE5D08D732"/>
        <w:category>
          <w:name w:val="General"/>
          <w:gallery w:val="placeholder"/>
        </w:category>
        <w:types>
          <w:type w:val="bbPlcHdr"/>
        </w:types>
        <w:behaviors>
          <w:behavior w:val="content"/>
        </w:behaviors>
        <w:guid w:val="{9B4A612A-BBB2-4C0C-99C7-27764275E14A}"/>
      </w:docPartPr>
      <w:docPartBody>
        <w:p w:rsidR="00E30D40" w:rsidRDefault="00000000">
          <w:pPr>
            <w:pStyle w:val="898C7A79F3454DE6B5F3B3FE5D08D732"/>
          </w:pPr>
          <w:r>
            <w:t>Table data</w:t>
          </w:r>
        </w:p>
      </w:docPartBody>
    </w:docPart>
    <w:docPart>
      <w:docPartPr>
        <w:name w:val="B95C36C56D794460A1F1BD310CC20C8F"/>
        <w:category>
          <w:name w:val="General"/>
          <w:gallery w:val="placeholder"/>
        </w:category>
        <w:types>
          <w:type w:val="bbPlcHdr"/>
        </w:types>
        <w:behaviors>
          <w:behavior w:val="content"/>
        </w:behaviors>
        <w:guid w:val="{913318C6-883F-404B-B03E-9AC343AADB10}"/>
      </w:docPartPr>
      <w:docPartBody>
        <w:p w:rsidR="00E30D40" w:rsidRDefault="00000000">
          <w:pPr>
            <w:pStyle w:val="B95C36C56D794460A1F1BD310CC20C8F"/>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39"/>
    <w:rsid w:val="00015AA0"/>
    <w:rsid w:val="001E46D7"/>
    <w:rsid w:val="00264742"/>
    <w:rsid w:val="0037379C"/>
    <w:rsid w:val="00532239"/>
    <w:rsid w:val="006A2BE0"/>
    <w:rsid w:val="0077553D"/>
    <w:rsid w:val="008F6035"/>
    <w:rsid w:val="00B62D4D"/>
    <w:rsid w:val="00B668EB"/>
    <w:rsid w:val="00D566F1"/>
    <w:rsid w:val="00E30D40"/>
    <w:rsid w:val="00E7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898C7A79F3454DE6B5F3B3FE5D08D732">
    <w:name w:val="898C7A79F3454DE6B5F3B3FE5D08D732"/>
  </w:style>
  <w:style w:type="paragraph" w:customStyle="1" w:styleId="B95C36C56D794460A1F1BD310CC20C8F">
    <w:name w:val="B95C36C56D794460A1F1BD310CC20C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192</TotalTime>
  <Pages>4</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Earl</dc:creator>
  <cp:keywords/>
  <dc:description/>
  <cp:lastModifiedBy>Livia Earl</cp:lastModifiedBy>
  <cp:revision>11</cp:revision>
  <dcterms:created xsi:type="dcterms:W3CDTF">2025-05-06T03:31:00Z</dcterms:created>
  <dcterms:modified xsi:type="dcterms:W3CDTF">2025-05-08T21:24:00Z</dcterms:modified>
</cp:coreProperties>
</file>